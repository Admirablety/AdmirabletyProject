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96BEB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B02328" w14:textId="777777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4BEC24D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006A123E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-Tight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deadlin</w:t>
            </w:r>
            <w:proofErr w:type="spellEnd"/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6003F77" w14:textId="67D4B143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code; UML concept models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user view mockups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592B1F8" w14:textId="05723E12" w:rsidR="00622271" w:rsidRPr="00A0486F" w:rsidRDefault="00622271" w:rsidP="009C3BDB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5DE34964" w14:textId="77777777" w:rsidR="00622271" w:rsidRPr="00622271" w:rsidRDefault="00622271" w:rsidP="001341EB">
      <w:pPr>
        <w:ind w:firstLine="450"/>
        <w:jc w:val="center"/>
        <w:rPr>
          <w:rFonts w:ascii="Century Gothic" w:hAnsi="Century Gothic" w:cs="Times New Roman"/>
          <w:sz w:val="28"/>
          <w:szCs w:val="28"/>
        </w:rPr>
      </w:pPr>
    </w:p>
    <w:p w14:paraId="1CFE224B" w14:textId="74DEE5F8" w:rsidR="00C76C52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16271A6D" w14:textId="35BAC05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User sign-up – form entry of user’s first name, last name, city, </w:t>
      </w:r>
      <w:r w:rsidR="00C5756B" w:rsidRPr="00A0486F">
        <w:rPr>
          <w:rFonts w:ascii="Century Gothic" w:hAnsi="Century Gothic" w:cs="Times New Roman"/>
          <w:sz w:val="20"/>
          <w:szCs w:val="20"/>
        </w:rPr>
        <w:t>state, country,</w:t>
      </w:r>
      <w:r w:rsidRPr="00A0486F">
        <w:rPr>
          <w:rFonts w:ascii="Century Gothic" w:hAnsi="Century Gothic" w:cs="Times New Roman"/>
          <w:sz w:val="20"/>
          <w:szCs w:val="20"/>
        </w:rPr>
        <w:t xml:space="preserve"> email</w:t>
      </w:r>
      <w:r w:rsidR="00C5756B" w:rsidRPr="00A0486F">
        <w:rPr>
          <w:rFonts w:ascii="Century Gothic" w:hAnsi="Century Gothic" w:cs="Times New Roman"/>
          <w:sz w:val="20"/>
          <w:szCs w:val="20"/>
        </w:rPr>
        <w:t>, and date of birth</w:t>
      </w:r>
    </w:p>
    <w:p w14:paraId="5E2E42CA" w14:textId="7AD4ADDD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Home page for non- logged-in users</w:t>
      </w:r>
    </w:p>
    <w:p w14:paraId="4C1EEC66" w14:textId="617C00DC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Sign-up complete page</w:t>
      </w:r>
    </w:p>
    <w:p w14:paraId="5D86395A" w14:textId="4138D843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log-in</w:t>
      </w:r>
    </w:p>
    <w:p w14:paraId="731B3A6B" w14:textId="6D39E3AB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log-out</w:t>
      </w:r>
    </w:p>
    <w:p w14:paraId="60DFF89A" w14:textId="2D8B6B16" w:rsidR="002B58F4" w:rsidRPr="00A0486F" w:rsidRDefault="002B58F4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Navbar</w:t>
      </w:r>
    </w:p>
    <w:p w14:paraId="4AEE6627" w14:textId="6EDD1F39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All users page</w:t>
      </w:r>
    </w:p>
    <w:p w14:paraId="61D1740A" w14:textId="5A169BEA" w:rsidR="004E69CA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User pages with name and cit</w:t>
      </w:r>
      <w:r w:rsidR="004E69CA" w:rsidRPr="00A0486F">
        <w:rPr>
          <w:rFonts w:ascii="Century Gothic" w:hAnsi="Century Gothic" w:cs="Times New Roman"/>
          <w:sz w:val="20"/>
          <w:szCs w:val="20"/>
        </w:rPr>
        <w:t>y</w:t>
      </w:r>
    </w:p>
    <w:p w14:paraId="29BFC41A" w14:textId="0AB8E2C2" w:rsidR="00622271" w:rsidRPr="00A0486F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 xml:space="preserve">-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 display for each user</w:t>
      </w:r>
    </w:p>
    <w:p w14:paraId="66F5CBAD" w14:textId="0C4AF892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to rate other users</w:t>
      </w:r>
    </w:p>
    <w:p w14:paraId="332EA2DA" w14:textId="035AD3DE" w:rsidR="0055112D" w:rsidRPr="00A0486F" w:rsidRDefault="0055112D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  <w:t>- Ability for a user to delete ratings he/she gives to other users.</w:t>
      </w:r>
    </w:p>
    <w:p w14:paraId="4DC4138A" w14:textId="762E8573" w:rsidR="00622271" w:rsidRPr="00A0486F" w:rsidRDefault="00622271" w:rsidP="00063402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19D1D1D1" w14:textId="335B4078" w:rsidR="00622271" w:rsidRPr="00A0486F" w:rsidRDefault="00622271" w:rsidP="0062227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308245D" w14:textId="4E36B9BE" w:rsidR="00302457" w:rsidRPr="00A0486F" w:rsidRDefault="00622271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 search function </w:t>
      </w:r>
    </w:p>
    <w:p w14:paraId="24808850" w14:textId="32A57C1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611681FF" w14:textId="382DD76C" w:rsidR="004E69CA" w:rsidRPr="00A0486F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</w:p>
    <w:p w14:paraId="0E728861" w14:textId="328536F3" w:rsidR="00C76C52" w:rsidRPr="00A0486F" w:rsidRDefault="00C76C5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</w:t>
      </w:r>
      <w:r w:rsidR="008F79FE" w:rsidRPr="00A0486F">
        <w:rPr>
          <w:rFonts w:ascii="Century Gothic" w:hAnsi="Century Gothic" w:cs="Times New Roman"/>
          <w:sz w:val="20"/>
          <w:szCs w:val="20"/>
        </w:rPr>
        <w:t>-</w:t>
      </w:r>
      <w:r w:rsidRPr="00A0486F">
        <w:rPr>
          <w:rFonts w:ascii="Century Gothic" w:hAnsi="Century Gothic" w:cs="Times New Roman"/>
          <w:sz w:val="20"/>
          <w:szCs w:val="20"/>
        </w:rPr>
        <w:t>up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45BD94AA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22B13926" w:rsidR="00312DA9" w:rsidRPr="00A0486F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5F30890C" w14:textId="468846D4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Average rating given by user</w:t>
      </w:r>
    </w:p>
    <w:p w14:paraId="7511FD7E" w14:textId="217A0FF3" w:rsidR="00302457" w:rsidRPr="00A0486F" w:rsidRDefault="00BE7962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to user</w:t>
      </w:r>
    </w:p>
    <w:p w14:paraId="62C2A8BA" w14:textId="40A52C85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3D73C73D" w14:textId="30CBB56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gave the five most recent ratings to user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64168401" w14:textId="1CB71DE2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44A86717" w14:textId="48170ECF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Fifth Priority:</w:t>
      </w:r>
    </w:p>
    <w:p w14:paraId="72D070B6" w14:textId="62BBA0CB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ratings of the users who received the five most recent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67B36D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Sixth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2442E75D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Seventh Priority:</w:t>
      </w:r>
    </w:p>
    <w:p w14:paraId="5A6468AD" w14:textId="2EB5E819" w:rsidR="006A72E8" w:rsidRPr="00A0486F" w:rsidRDefault="00BE7962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delete one’s own profile</w:t>
      </w:r>
    </w:p>
    <w:p w14:paraId="1395D5AF" w14:textId="532B99F9" w:rsidR="00F46B39" w:rsidRPr="00A0486F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52E3C5E4" w14:textId="4EAF10AA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2D1F1942" w14:textId="1E381AC5" w:rsidR="006A72E8" w:rsidRPr="00A0486F" w:rsidRDefault="006A72E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2F6B4150" w14:textId="77777777" w:rsidR="000E3C71" w:rsidRPr="00A0486F" w:rsidRDefault="000E3C71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7B1C68A1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 verification</w:t>
      </w:r>
    </w:p>
    <w:p w14:paraId="25B4347A" w14:textId="2A9BBDB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 w:rsidR="00DC1F05"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 w:rsidR="00C6201B">
        <w:rPr>
          <w:rFonts w:ascii="Century Gothic" w:hAnsi="Century Gothic" w:cs="Times New Roman"/>
          <w:sz w:val="20"/>
          <w:szCs w:val="20"/>
        </w:rPr>
        <w:t xml:space="preserve"> within the past 72 hours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77777777" w:rsidR="001C48FD" w:rsidRPr="00302457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48671171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1E567802" w14:textId="27C615F5" w:rsidR="006A72E8" w:rsidRPr="00F24A89" w:rsidRDefault="006A72E8" w:rsidP="00F24A89">
      <w:pPr>
        <w:rPr>
          <w:rFonts w:ascii="Century Gothic" w:hAnsi="Century Gothic" w:cs="Times New Roman"/>
          <w:sz w:val="20"/>
          <w:szCs w:val="20"/>
        </w:rPr>
      </w:pPr>
    </w:p>
    <w:p w14:paraId="592A52DC" w14:textId="17B4A0A6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D61866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481C8DD1" w14:textId="2C86DD07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22F32CCC" w14:textId="49F35BF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 star: w =1</w:t>
      </w:r>
    </w:p>
    <w:p w14:paraId="181C5ACB" w14:textId="7727C368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star: w = 1.41</w:t>
      </w:r>
    </w:p>
    <w:p w14:paraId="6E0A7B7C" w14:textId="10EF39A9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 star: w =2</w:t>
      </w:r>
    </w:p>
    <w:p w14:paraId="17B1895C" w14:textId="6181AF5E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2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4</w:t>
      </w:r>
    </w:p>
    <w:p w14:paraId="4731A0CF" w14:textId="1DAEF1C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3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8</w:t>
      </w:r>
    </w:p>
    <w:p w14:paraId="5B7F52C9" w14:textId="03DE059D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star: w = 11.31</w:t>
      </w:r>
    </w:p>
    <w:p w14:paraId="778A0D28" w14:textId="60A6BD2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4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=16</w:t>
      </w:r>
    </w:p>
    <w:p w14:paraId="77B493D4" w14:textId="7844502A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5 </w:t>
      </w:r>
      <w:proofErr w:type="gramStart"/>
      <w:r>
        <w:rPr>
          <w:rFonts w:ascii="Century Gothic" w:hAnsi="Century Gothic" w:cs="Times New Roman"/>
          <w:sz w:val="20"/>
          <w:szCs w:val="20"/>
        </w:rPr>
        <w:t>star</w:t>
      </w:r>
      <w:proofErr w:type="gramEnd"/>
      <w:r>
        <w:rPr>
          <w:rFonts w:ascii="Century Gothic" w:hAnsi="Century Gothic" w:cs="Times New Roman"/>
          <w:sz w:val="20"/>
          <w:szCs w:val="20"/>
        </w:rPr>
        <w:t>: w = 32</w:t>
      </w:r>
    </w:p>
    <w:p w14:paraId="6FC45AB5" w14:textId="1DD99369" w:rsidR="0098363E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3EF8DB91" w14:textId="77777777" w:rsidR="0098363E" w:rsidRPr="00F24A89" w:rsidRDefault="0098363E" w:rsidP="0098363E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E2A5484" w14:textId="003C0B7D" w:rsidR="0098363E" w:rsidRDefault="00E34131" w:rsidP="0098363E">
      <w:pPr>
        <w:pStyle w:val="ListParagraph"/>
        <w:ind w:left="4320" w:firstLine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Java </w:t>
      </w:r>
      <w:r w:rsidR="0098363E">
        <w:rPr>
          <w:rFonts w:ascii="Century Gothic" w:hAnsi="Century Gothic" w:cs="Times New Roman"/>
        </w:rPr>
        <w:t>Class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19E3158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proofErr w:type="gramEnd"/>
    </w:p>
    <w:p w14:paraId="643D2317" w14:textId="6E9CE812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AdmirabletyApplication.java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6CF64C2F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com.Admirablety.configuration</w:t>
      </w:r>
      <w:proofErr w:type="gramEnd"/>
    </w:p>
    <w:p w14:paraId="236C6DB7" w14:textId="2719537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11A4E829" w14:textId="0397F269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11D9A33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om.Admirablety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1D549358" w14:textId="51B3E64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RatingController.java</w:t>
      </w:r>
    </w:p>
    <w:p w14:paraId="7D9546B8" w14:textId="5EF6237C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4FF66732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gram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96AC385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secondName</w:t>
      </w:r>
      <w:proofErr w:type="spellEnd"/>
      <w:r>
        <w:rPr>
          <w:rFonts w:ascii="Century Gothic" w:hAnsi="Century Gothic" w:cs="Times New Roman"/>
          <w:sz w:val="20"/>
          <w:szCs w:val="20"/>
        </w:rPr>
        <w:t>, String city, String state, String country, String email</w:t>
      </w:r>
      <w:r w:rsidR="00B26939">
        <w:rPr>
          <w:rFonts w:ascii="Century Gothic" w:hAnsi="Century Gothic" w:cs="Times New Roman"/>
          <w:sz w:val="20"/>
          <w:szCs w:val="20"/>
        </w:rPr>
        <w:t xml:space="preserve">, </w:t>
      </w:r>
    </w:p>
    <w:p w14:paraId="4DED9C6C" w14:textId="6B96489C" w:rsidR="004B767F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who’s tracking who</w:t>
      </w:r>
    </w:p>
    <w:p w14:paraId="037E3DF8" w14:textId="642DD913" w:rsidR="00514F54" w:rsidRDefault="004B767F" w:rsidP="004B767F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doing tracking),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tracked_id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 being tracked)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2A9A60EB" w14:textId="55AD0377" w:rsidR="006E4CD4" w:rsidRPr="006E4CD4" w:rsidRDefault="00FF54F7" w:rsidP="006E4CD4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Long </w:t>
      </w:r>
      <w:proofErr w:type="spellStart"/>
      <w:r>
        <w:rPr>
          <w:rFonts w:ascii="Century Gothic" w:hAnsi="Century Gothic" w:cs="Times New Roman"/>
          <w:sz w:val="20"/>
          <w:szCs w:val="20"/>
        </w:rPr>
        <w:t>rater</w:t>
      </w:r>
      <w:r w:rsidR="006E4CD4">
        <w:rPr>
          <w:rFonts w:ascii="Century Gothic" w:hAnsi="Century Gothic" w:cs="Times New Roman"/>
          <w:sz w:val="20"/>
          <w:szCs w:val="20"/>
        </w:rPr>
        <w:t>_</w:t>
      </w:r>
      <w:r>
        <w:rPr>
          <w:rFonts w:ascii="Century Gothic" w:hAnsi="Century Gothic" w:cs="Times New Roman"/>
          <w:sz w:val="20"/>
          <w:szCs w:val="20"/>
        </w:rPr>
        <w:t>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(imported from User</w:t>
      </w:r>
      <w:r w:rsidR="006E4CD4">
        <w:rPr>
          <w:rFonts w:ascii="Century Gothic" w:hAnsi="Century Gothic" w:cs="Times New Roman"/>
          <w:sz w:val="20"/>
          <w:szCs w:val="20"/>
        </w:rPr>
        <w:t xml:space="preserve"> doing rating</w:t>
      </w:r>
      <w:r>
        <w:rPr>
          <w:rFonts w:ascii="Century Gothic" w:hAnsi="Century Gothic" w:cs="Times New Roman"/>
          <w:sz w:val="20"/>
          <w:szCs w:val="20"/>
        </w:rPr>
        <w:t xml:space="preserve">), Long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subject_id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(imported from User being rated</w:t>
      </w:r>
      <w:r w:rsidR="004B767F">
        <w:rPr>
          <w:rFonts w:ascii="Century Gothic" w:hAnsi="Century Gothic" w:cs="Times New Roman"/>
          <w:sz w:val="20"/>
          <w:szCs w:val="20"/>
        </w:rPr>
        <w:t>)</w:t>
      </w:r>
      <w:r w:rsidR="006E4CD4">
        <w:rPr>
          <w:rFonts w:ascii="Century Gothic" w:hAnsi="Century Gothic" w:cs="Times New Roman"/>
          <w:sz w:val="20"/>
          <w:szCs w:val="20"/>
        </w:rPr>
        <w:t xml:space="preserve">, Float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rater_rating</w:t>
      </w:r>
      <w:proofErr w:type="spellEnd"/>
      <w:r w:rsidR="006E4CD4">
        <w:rPr>
          <w:rFonts w:ascii="Century Gothic" w:hAnsi="Century Gothic" w:cs="Times New Roman"/>
          <w:sz w:val="20"/>
          <w:szCs w:val="20"/>
        </w:rPr>
        <w:t xml:space="preserve"> (rater’s own rating at time he/she is rating</w:t>
      </w:r>
      <w:r w:rsidR="00B26939">
        <w:rPr>
          <w:rFonts w:ascii="Century Gothic" w:hAnsi="Century Gothic" w:cs="Times New Roman"/>
          <w:sz w:val="20"/>
          <w:szCs w:val="20"/>
        </w:rPr>
        <w:t xml:space="preserve"> taken as a snapshot of </w:t>
      </w:r>
      <w:r w:rsidR="006E4CD4">
        <w:rPr>
          <w:rFonts w:ascii="Century Gothic" w:hAnsi="Century Gothic" w:cs="Times New Roman"/>
          <w:sz w:val="20"/>
          <w:szCs w:val="20"/>
        </w:rPr>
        <w:t xml:space="preserve">), Integer </w:t>
      </w:r>
      <w:proofErr w:type="spellStart"/>
      <w:r w:rsidR="006E4CD4">
        <w:rPr>
          <w:rFonts w:ascii="Century Gothic" w:hAnsi="Century Gothic" w:cs="Times New Roman"/>
          <w:sz w:val="20"/>
          <w:szCs w:val="20"/>
        </w:rPr>
        <w:t>stars_given</w:t>
      </w:r>
      <w:proofErr w:type="spellEnd"/>
    </w:p>
    <w:p w14:paraId="7EFE0EB5" w14:textId="77777777" w:rsidR="00E30B98" w:rsidRPr="00E30B98" w:rsidRDefault="00E30B98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7346F0A6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gramEnd"/>
    </w:p>
    <w:p w14:paraId="21DD2F22" w14:textId="47401ABB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RoleRepository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2DF8BC80" w14:textId="52A23B6E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RatingRepository.java</w:t>
      </w:r>
    </w:p>
    <w:p w14:paraId="34CEBBE3" w14:textId="611F72E0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0E86F19D" w14:textId="7586053A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0EE54F4" w14:textId="722DE741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proofErr w:type="spellStart"/>
      <w:proofErr w:type="gramStart"/>
      <w:r w:rsidRPr="0098363E">
        <w:rPr>
          <w:rFonts w:ascii="Century Gothic" w:hAnsi="Century Gothic" w:cs="Times New Roman"/>
          <w:sz w:val="20"/>
          <w:szCs w:val="20"/>
        </w:rPr>
        <w:t>com.Admirablety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  <w:proofErr w:type="gramEnd"/>
    </w:p>
    <w:p w14:paraId="523DB948" w14:textId="0D44F895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RatingService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2A0134F6" w14:textId="2D2A77AE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318385A5" w14:textId="6846E85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A6E1B53" w14:textId="77777777" w:rsidR="00FA0EBF" w:rsidRDefault="00FA0EBF">
      <w:p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br w:type="page"/>
      </w:r>
    </w:p>
    <w:p w14:paraId="60E2F93E" w14:textId="77777777" w:rsidR="00FA0EBF" w:rsidRDefault="00FA0EBF" w:rsidP="00BC3248">
      <w:pPr>
        <w:jc w:val="center"/>
        <w:rPr>
          <w:rFonts w:ascii="Century Gothic" w:hAnsi="Century Gothic" w:cs="Times New Roman"/>
        </w:rPr>
      </w:pPr>
    </w:p>
    <w:p w14:paraId="5FDAF332" w14:textId="0D1B06DD" w:rsidR="004337AB" w:rsidRDefault="00BC3248" w:rsidP="00BC3248">
      <w:pPr>
        <w:jc w:val="center"/>
        <w:rPr>
          <w:rFonts w:ascii="Century Gothic" w:hAnsi="Century Gothic" w:cs="Times New Roman"/>
        </w:rPr>
      </w:pPr>
      <w:bookmarkStart w:id="0" w:name="_GoBack"/>
      <w:bookmarkEnd w:id="0"/>
      <w:r w:rsidRPr="00D06ED9">
        <w:rPr>
          <w:rFonts w:ascii="Century Gothic" w:hAnsi="Century Gothic" w:cs="Times New Roman"/>
        </w:rPr>
        <w:t>UML</w:t>
      </w:r>
      <w:r w:rsidR="00D06ED9" w:rsidRPr="00D06ED9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BC3248">
      <w:pPr>
        <w:jc w:val="center"/>
        <w:rPr>
          <w:rFonts w:ascii="Century Gothic" w:hAnsi="Century Gothic" w:cs="Times New Roman"/>
        </w:rPr>
      </w:pPr>
    </w:p>
    <w:p w14:paraId="034B705A" w14:textId="60F3E360" w:rsidR="009637A7" w:rsidRPr="00D06ED9" w:rsidRDefault="009E2ACC" w:rsidP="00BC3248">
      <w:pPr>
        <w:jc w:val="center"/>
        <w:rPr>
          <w:rFonts w:ascii="Century Gothic" w:hAnsi="Century Gothic" w:cs="Times New Roman"/>
        </w:rPr>
      </w:pPr>
      <w:r w:rsidRPr="009E2ACC">
        <w:drawing>
          <wp:inline distT="0" distB="0" distL="0" distR="0" wp14:anchorId="0766B1EB" wp14:editId="09C44842">
            <wp:extent cx="46958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F88E4A" w14:textId="031F9636" w:rsidR="002F348F" w:rsidRDefault="002F348F" w:rsidP="009637A7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DD23F80" w14:textId="77777777" w:rsidR="002F348F" w:rsidRPr="002F348F" w:rsidRDefault="002F348F" w:rsidP="009637A7">
      <w:pPr>
        <w:jc w:val="center"/>
        <w:rPr>
          <w:rFonts w:ascii="Century Gothic" w:hAnsi="Century Gothic" w:cs="Times New Roman"/>
        </w:rPr>
      </w:pPr>
    </w:p>
    <w:p w14:paraId="4258EB47" w14:textId="3D7DAE96" w:rsidR="0098363E" w:rsidRDefault="00314E79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199F7A99" wp14:editId="30632CEB">
            <wp:extent cx="6003247" cy="8223656"/>
            <wp:effectExtent l="57150" t="57150" r="112395" b="1206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P final project user view - users own page and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287" cy="823603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8CFE79" w14:textId="780B694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D2DCC6" w14:textId="7C6C8E3D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B99B318" w14:textId="0278802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566F19EB" w:rsidR="009637A7" w:rsidRDefault="005A05E8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7F423FF1" wp14:editId="1150834E">
            <wp:extent cx="5741917" cy="7865669"/>
            <wp:effectExtent l="57150" t="57150" r="106680" b="1168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P final project user view - other users p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17" cy="7865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65D08AD6" w:rsidR="009637A7" w:rsidRDefault="00314E79" w:rsidP="00314E79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 xml:space="preserve">Note: if a rating has already been given to this user, the logged-in user will see the number of stars he/she has given to this user beneath the </w:t>
      </w:r>
      <w:r w:rsidR="00E71B33">
        <w:rPr>
          <w:rFonts w:ascii="Century Gothic" w:hAnsi="Century Gothic" w:cs="Times New Roman"/>
          <w:sz w:val="20"/>
          <w:szCs w:val="20"/>
        </w:rPr>
        <w:t>Track/Purge button.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 Also</w:t>
      </w:r>
      <w:r w:rsidR="0098302A">
        <w:rPr>
          <w:rFonts w:ascii="Century Gothic" w:hAnsi="Century Gothic" w:cs="Times New Roman"/>
          <w:sz w:val="20"/>
          <w:szCs w:val="20"/>
        </w:rPr>
        <w:t>,</w:t>
      </w:r>
      <w:r w:rsidR="00E71B33">
        <w:rPr>
          <w:rFonts w:ascii="Century Gothic" w:hAnsi="Century Gothic" w:cs="Times New Roman"/>
          <w:sz w:val="20"/>
          <w:szCs w:val="20"/>
        </w:rPr>
        <w:t xml:space="preserve"> beneath that will be button to delete that rating altogether. 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7BEC6095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94DAF1F" w14:textId="50541DBD" w:rsidR="009637A7" w:rsidRDefault="002A369D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4605C981" wp14:editId="6BD256F6">
            <wp:extent cx="6662775" cy="6033513"/>
            <wp:effectExtent l="57150" t="57150" r="119380" b="1200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51" cy="603774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0F077A39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“Your Tracking” and search results pages). To delete or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77777777" w:rsidR="009637A7" w:rsidRPr="0098363E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3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BFB9F" w14:textId="77777777" w:rsidR="00AB08A6" w:rsidRDefault="00AB08A6" w:rsidP="00DB2412">
      <w:r>
        <w:separator/>
      </w:r>
    </w:p>
  </w:endnote>
  <w:endnote w:type="continuationSeparator" w:id="0">
    <w:p w14:paraId="359264C2" w14:textId="77777777" w:rsidR="00AB08A6" w:rsidRDefault="00AB08A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D1FB4" w14:textId="77777777" w:rsidR="00AB08A6" w:rsidRDefault="00AB08A6" w:rsidP="00DB2412">
      <w:r>
        <w:separator/>
      </w:r>
    </w:p>
  </w:footnote>
  <w:footnote w:type="continuationSeparator" w:id="0">
    <w:p w14:paraId="4935520B" w14:textId="77777777" w:rsidR="00AB08A6" w:rsidRDefault="00AB08A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5410"/>
    <w:rsid w:val="000102CA"/>
    <w:rsid w:val="0003690C"/>
    <w:rsid w:val="00056185"/>
    <w:rsid w:val="00063402"/>
    <w:rsid w:val="000707ED"/>
    <w:rsid w:val="00095FC9"/>
    <w:rsid w:val="000A6B42"/>
    <w:rsid w:val="000B1938"/>
    <w:rsid w:val="000D3216"/>
    <w:rsid w:val="000E3C71"/>
    <w:rsid w:val="000E7935"/>
    <w:rsid w:val="00107A05"/>
    <w:rsid w:val="001341EB"/>
    <w:rsid w:val="0014094F"/>
    <w:rsid w:val="00157F65"/>
    <w:rsid w:val="00165169"/>
    <w:rsid w:val="00175BC9"/>
    <w:rsid w:val="001B05F5"/>
    <w:rsid w:val="001B74A4"/>
    <w:rsid w:val="001C48FD"/>
    <w:rsid w:val="001E7F74"/>
    <w:rsid w:val="0021051E"/>
    <w:rsid w:val="00246934"/>
    <w:rsid w:val="0028063E"/>
    <w:rsid w:val="002827F5"/>
    <w:rsid w:val="00290EC1"/>
    <w:rsid w:val="002A369D"/>
    <w:rsid w:val="002B2BF8"/>
    <w:rsid w:val="002B58F4"/>
    <w:rsid w:val="002B7637"/>
    <w:rsid w:val="002F06A1"/>
    <w:rsid w:val="002F10D7"/>
    <w:rsid w:val="002F348F"/>
    <w:rsid w:val="00302457"/>
    <w:rsid w:val="00312DA9"/>
    <w:rsid w:val="00314E79"/>
    <w:rsid w:val="003225F8"/>
    <w:rsid w:val="0034743F"/>
    <w:rsid w:val="003A4BFF"/>
    <w:rsid w:val="003D3231"/>
    <w:rsid w:val="003D6150"/>
    <w:rsid w:val="003E2901"/>
    <w:rsid w:val="003E4943"/>
    <w:rsid w:val="003E4F0D"/>
    <w:rsid w:val="003F4952"/>
    <w:rsid w:val="0040428F"/>
    <w:rsid w:val="004131CE"/>
    <w:rsid w:val="004337AB"/>
    <w:rsid w:val="00437607"/>
    <w:rsid w:val="00442819"/>
    <w:rsid w:val="00444FC4"/>
    <w:rsid w:val="00471C74"/>
    <w:rsid w:val="0047429C"/>
    <w:rsid w:val="0049296E"/>
    <w:rsid w:val="00492EED"/>
    <w:rsid w:val="004937B7"/>
    <w:rsid w:val="00495B48"/>
    <w:rsid w:val="004A2939"/>
    <w:rsid w:val="004B767F"/>
    <w:rsid w:val="004C720B"/>
    <w:rsid w:val="004D7535"/>
    <w:rsid w:val="004E69CA"/>
    <w:rsid w:val="00514F54"/>
    <w:rsid w:val="00521646"/>
    <w:rsid w:val="00523569"/>
    <w:rsid w:val="00523965"/>
    <w:rsid w:val="005302C5"/>
    <w:rsid w:val="00546095"/>
    <w:rsid w:val="0055112D"/>
    <w:rsid w:val="00553AE9"/>
    <w:rsid w:val="00555364"/>
    <w:rsid w:val="005636CD"/>
    <w:rsid w:val="00563A52"/>
    <w:rsid w:val="005661A2"/>
    <w:rsid w:val="00587539"/>
    <w:rsid w:val="005A05E8"/>
    <w:rsid w:val="005A42B5"/>
    <w:rsid w:val="005A5A20"/>
    <w:rsid w:val="005B4922"/>
    <w:rsid w:val="00622271"/>
    <w:rsid w:val="0065609B"/>
    <w:rsid w:val="006622D6"/>
    <w:rsid w:val="006666A2"/>
    <w:rsid w:val="006A3315"/>
    <w:rsid w:val="006A72E8"/>
    <w:rsid w:val="006B233B"/>
    <w:rsid w:val="006C1FCA"/>
    <w:rsid w:val="006E4CD4"/>
    <w:rsid w:val="00700904"/>
    <w:rsid w:val="0070702E"/>
    <w:rsid w:val="00723482"/>
    <w:rsid w:val="0074716D"/>
    <w:rsid w:val="00762690"/>
    <w:rsid w:val="0077237A"/>
    <w:rsid w:val="00781C86"/>
    <w:rsid w:val="00781DA9"/>
    <w:rsid w:val="007E0149"/>
    <w:rsid w:val="007E231D"/>
    <w:rsid w:val="007E4307"/>
    <w:rsid w:val="007E59D9"/>
    <w:rsid w:val="007E5B5E"/>
    <w:rsid w:val="0083365C"/>
    <w:rsid w:val="008B631D"/>
    <w:rsid w:val="008C1A69"/>
    <w:rsid w:val="008D1EAD"/>
    <w:rsid w:val="008D4D59"/>
    <w:rsid w:val="008E2435"/>
    <w:rsid w:val="008F79FE"/>
    <w:rsid w:val="00942DA6"/>
    <w:rsid w:val="0094694C"/>
    <w:rsid w:val="009637A7"/>
    <w:rsid w:val="0098302A"/>
    <w:rsid w:val="0098363E"/>
    <w:rsid w:val="00985675"/>
    <w:rsid w:val="009C3BDB"/>
    <w:rsid w:val="009C4521"/>
    <w:rsid w:val="009C4EF1"/>
    <w:rsid w:val="009E2ACC"/>
    <w:rsid w:val="009F6C45"/>
    <w:rsid w:val="00A02960"/>
    <w:rsid w:val="00A0486F"/>
    <w:rsid w:val="00A24B2D"/>
    <w:rsid w:val="00A41540"/>
    <w:rsid w:val="00A6428E"/>
    <w:rsid w:val="00A731F7"/>
    <w:rsid w:val="00A747CF"/>
    <w:rsid w:val="00A7502B"/>
    <w:rsid w:val="00AB08A6"/>
    <w:rsid w:val="00AE3E93"/>
    <w:rsid w:val="00B02F13"/>
    <w:rsid w:val="00B160F9"/>
    <w:rsid w:val="00B26939"/>
    <w:rsid w:val="00B45269"/>
    <w:rsid w:val="00B60A69"/>
    <w:rsid w:val="00B63006"/>
    <w:rsid w:val="00B6597D"/>
    <w:rsid w:val="00B92110"/>
    <w:rsid w:val="00BB7A7C"/>
    <w:rsid w:val="00BC1A20"/>
    <w:rsid w:val="00BC3248"/>
    <w:rsid w:val="00BC540B"/>
    <w:rsid w:val="00BE7962"/>
    <w:rsid w:val="00BF5B91"/>
    <w:rsid w:val="00C01A37"/>
    <w:rsid w:val="00C5756B"/>
    <w:rsid w:val="00C6201B"/>
    <w:rsid w:val="00C624A3"/>
    <w:rsid w:val="00C76C52"/>
    <w:rsid w:val="00C77ADA"/>
    <w:rsid w:val="00D04B2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8021D"/>
    <w:rsid w:val="00D96B95"/>
    <w:rsid w:val="00D970D9"/>
    <w:rsid w:val="00DA3F6D"/>
    <w:rsid w:val="00DB2412"/>
    <w:rsid w:val="00DC1F05"/>
    <w:rsid w:val="00E30B98"/>
    <w:rsid w:val="00E33AA3"/>
    <w:rsid w:val="00E34131"/>
    <w:rsid w:val="00E71B33"/>
    <w:rsid w:val="00E76E68"/>
    <w:rsid w:val="00EA104E"/>
    <w:rsid w:val="00EC3071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76C42"/>
    <w:rsid w:val="00F87A05"/>
    <w:rsid w:val="00FA0EBF"/>
    <w:rsid w:val="00FD043D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45B785-0921-4C67-938F-8E342CB4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381</TotalTime>
  <Pages>13</Pages>
  <Words>1138</Words>
  <Characters>6489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71</cp:revision>
  <cp:lastPrinted>2017-10-13T16:21:00Z</cp:lastPrinted>
  <dcterms:created xsi:type="dcterms:W3CDTF">2020-08-03T12:05:00Z</dcterms:created>
  <dcterms:modified xsi:type="dcterms:W3CDTF">2020-08-03T20:59:00Z</dcterms:modified>
</cp:coreProperties>
</file>